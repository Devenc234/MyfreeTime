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2022" w:rsidRPr="002916E4" w:rsidRDefault="00C712C2" w:rsidP="002C23D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Exercise </w:t>
      </w:r>
    </w:p>
    <w:p w:rsidR="002C23DF" w:rsidRPr="002C23DF" w:rsidRDefault="002C23DF" w:rsidP="002C2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are some exercises. You should submit answers </w:t>
      </w:r>
      <w:r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only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the questions asked. In particular, please do not include pages of output from </w:t>
      </w:r>
      <w:r w:rsidRPr="002C23DF">
        <w:rPr>
          <w:rFonts w:ascii="Courier New" w:eastAsia="Times New Roman" w:hAnsi="Courier New" w:cs="Courier New"/>
          <w:color w:val="000000"/>
          <w:sz w:val="20"/>
          <w:szCs w:val="20"/>
        </w:rPr>
        <w:t>dig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unless specifically requested. As usual, </w:t>
      </w:r>
      <w:r w:rsidR="00862243">
        <w:rPr>
          <w:rFonts w:ascii="Times New Roman" w:eastAsia="Times New Roman" w:hAnsi="Times New Roman" w:cs="Times New Roman"/>
          <w:color w:val="000000"/>
          <w:sz w:val="24"/>
          <w:szCs w:val="24"/>
        </w:rPr>
        <w:t>you can print and submit in the class or through emails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is better to show the screenshots in your response.</w:t>
      </w:r>
    </w:p>
    <w:p w:rsidR="00303B43" w:rsidRDefault="00A75ABF" w:rsidP="00303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(1)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Using 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dig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find the IP address for </w:t>
      </w:r>
      <w:r w:rsidR="00B529EE">
        <w:rPr>
          <w:rFonts w:ascii="Times New Roman" w:eastAsia="Times New Roman" w:hAnsi="Times New Roman" w:cs="Times New Roman"/>
          <w:color w:val="000000"/>
          <w:sz w:val="24"/>
          <w:szCs w:val="24"/>
        </w:rPr>
        <w:t>imc.</w:t>
      </w:r>
      <w:r w:rsidR="00862243">
        <w:rPr>
          <w:rFonts w:ascii="Courier New" w:eastAsia="Times New Roman" w:hAnsi="Courier New" w:cs="Courier New"/>
          <w:color w:val="000000"/>
          <w:sz w:val="20"/>
          <w:szCs w:val="20"/>
        </w:rPr>
        <w:t>kean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.edu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command you used? 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is the IP address? </w:t>
      </w:r>
    </w:p>
    <w:p w:rsidR="00303B43" w:rsidRDefault="00A75ABF" w:rsidP="00303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B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(2)</w:t>
      </w:r>
      <w:r w:rsidR="00862243" w:rsidRPr="00303B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dig +domain=kean</w:t>
      </w:r>
      <w:r w:rsidR="002C23DF" w:rsidRPr="00303B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.edu </w:t>
      </w:r>
      <w:r w:rsidR="00862243" w:rsidRPr="00303B43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eve</w:t>
      </w:r>
      <w:r w:rsid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="002C23DF" w:rsidRP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</w:t>
      </w:r>
      <w:r w:rsidRP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>is the</w:t>
      </w:r>
      <w:r w:rsidR="002C23DF" w:rsidRP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resulting IP addresses? </w:t>
      </w:r>
    </w:p>
    <w:p w:rsidR="00F93072" w:rsidRDefault="00B529EE" w:rsidP="00303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(3</w:t>
      </w:r>
      <w:r w:rsidR="002C23DF" w:rsidRP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2C23DF" w:rsidRPr="00303B4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Look at the man page for dig to see what the +domain= parameter does. </w:t>
      </w:r>
    </w:p>
    <w:p w:rsidR="00303B43" w:rsidRPr="00303B43" w:rsidRDefault="00303B43" w:rsidP="00303B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(4) </w:t>
      </w:r>
      <w:r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Using dig, find the email server host names for kean.edu. What command you used?</w:t>
      </w:r>
    </w:p>
    <w:p w:rsidR="002C23DF" w:rsidRPr="002916E4" w:rsidRDefault="002C23DF" w:rsidP="002C2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</w:pPr>
      <w:r w:rsidRPr="002916E4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 xml:space="preserve">Understanding </w:t>
      </w:r>
      <w:r w:rsidR="0015010F"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hierarchy</w:t>
      </w:r>
    </w:p>
    <w:p w:rsidR="002C23DF" w:rsidRPr="002C23DF" w:rsidRDefault="002C23DF" w:rsidP="002C23D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this problem, you will go through the steps of resolving a particular hostname, </w:t>
      </w:r>
      <w:proofErr w:type="spellStart"/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>mimicing</w:t>
      </w:r>
      <w:proofErr w:type="spellEnd"/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standard recursive query. Assuming it knows nothing else about a name, a DNS resolver will ask a well-known </w:t>
      </w:r>
      <w:r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root server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The root servers on the Internet are in the domain </w:t>
      </w:r>
      <w:r w:rsidRPr="002C23DF">
        <w:rPr>
          <w:rFonts w:ascii="Courier New" w:eastAsia="Times New Roman" w:hAnsi="Courier New" w:cs="Courier New"/>
          <w:color w:val="000000"/>
          <w:sz w:val="20"/>
          <w:szCs w:val="20"/>
        </w:rPr>
        <w:t>root-servers.net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One way to get a list of them is with the command: </w:t>
      </w:r>
    </w:p>
    <w:p w:rsidR="002C23DF" w:rsidRPr="002C23DF" w:rsidRDefault="00571159" w:rsidP="002C23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xyz</w:t>
      </w:r>
      <w:r w:rsidRPr="002C23DF">
        <w:rPr>
          <w:rFonts w:ascii="Courier New" w:eastAsia="Times New Roman" w:hAnsi="Courier New" w:cs="Courier New"/>
          <w:color w:val="000000"/>
          <w:sz w:val="20"/>
          <w:szCs w:val="20"/>
        </w:rPr>
        <w:t>@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eve</w:t>
      </w:r>
      <w:proofErr w:type="spellEnd"/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~]</w:t>
      </w:r>
      <w:proofErr w:type="gramStart"/>
      <w:r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2C23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2C23DF" w:rsidRPr="005F32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dig</w:t>
      </w:r>
      <w:proofErr w:type="gramEnd"/>
      <w:r w:rsidR="002C23DF" w:rsidRPr="005F32D1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. ns</w:t>
      </w:r>
    </w:p>
    <w:p w:rsidR="002C23DF" w:rsidRPr="002C23DF" w:rsidRDefault="00303B43" w:rsidP="002C2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(5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dig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to ask </w:t>
      </w:r>
      <w:r w:rsidR="002C23DF"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one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of the root servers the address of </w:t>
      </w:r>
      <w:r w:rsidR="00B529EE">
        <w:rPr>
          <w:rFonts w:ascii="Courier New" w:eastAsia="Times New Roman" w:hAnsi="Courier New" w:cs="Courier New"/>
          <w:color w:val="000000"/>
          <w:sz w:val="20"/>
          <w:szCs w:val="20"/>
        </w:rPr>
        <w:t>imc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5F32D1">
        <w:rPr>
          <w:rFonts w:ascii="Courier New" w:eastAsia="Times New Roman" w:hAnsi="Courier New" w:cs="Courier New"/>
          <w:color w:val="000000"/>
          <w:sz w:val="20"/>
          <w:szCs w:val="20"/>
        </w:rPr>
        <w:t>kean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.edu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2C23DF"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without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recursion. What command do you use to do this? </w:t>
      </w:r>
    </w:p>
    <w:p w:rsidR="002C23DF" w:rsidRPr="002C23DF" w:rsidRDefault="0015010F" w:rsidP="002C23D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6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It is unlikely that these servers actually know the answer so they will </w:t>
      </w:r>
      <w:r w:rsidR="002C23DF"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refer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you to a server (or list of servers) that might know more. Go through the hierarchy from the root 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without recursion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following the referrals manually, until you have found the address of </w:t>
      </w:r>
      <w:r w:rsidR="00B529EE">
        <w:rPr>
          <w:rFonts w:ascii="Courier New" w:eastAsia="Times New Roman" w:hAnsi="Courier New" w:cs="Courier New"/>
          <w:color w:val="000000"/>
          <w:sz w:val="20"/>
          <w:szCs w:val="20"/>
        </w:rPr>
        <w:t>imc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  <w:r w:rsidR="005F32D1">
        <w:rPr>
          <w:rFonts w:ascii="Courier New" w:eastAsia="Times New Roman" w:hAnsi="Courier New" w:cs="Courier New"/>
          <w:color w:val="000000"/>
          <w:sz w:val="20"/>
          <w:szCs w:val="20"/>
        </w:rPr>
        <w:t>kean</w:t>
      </w:r>
      <w:r w:rsidR="002C23DF" w:rsidRPr="002C23DF">
        <w:rPr>
          <w:rFonts w:ascii="Courier New" w:eastAsia="Times New Roman" w:hAnsi="Courier New" w:cs="Courier New"/>
          <w:color w:val="000000"/>
          <w:sz w:val="20"/>
          <w:szCs w:val="20"/>
        </w:rPr>
        <w:t>.edu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What commands did you use to do this? What IP address did you find for </w:t>
      </w:r>
      <w:proofErr w:type="spellStart"/>
      <w:r w:rsidR="00B529EE">
        <w:rPr>
          <w:rFonts w:ascii="Courier New" w:eastAsia="Times New Roman" w:hAnsi="Courier New" w:cs="Courier New"/>
          <w:color w:val="000000"/>
          <w:sz w:val="20"/>
          <w:szCs w:val="20"/>
        </w:rPr>
        <w:t>imc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C23DF" w:rsidRPr="002916E4" w:rsidRDefault="0015010F" w:rsidP="002C23D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4"/>
          <w:szCs w:val="24"/>
          <w:u w:val="single"/>
        </w:rPr>
        <w:t>Understanding caching</w:t>
      </w:r>
    </w:p>
    <w:p w:rsidR="002C23DF" w:rsidRPr="002C23DF" w:rsidRDefault="002C23DF" w:rsidP="002C23D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These queries will show you how your local machine's DNS cache works. </w:t>
      </w:r>
    </w:p>
    <w:p w:rsidR="002C23DF" w:rsidRPr="002C23DF" w:rsidRDefault="002C23DF" w:rsidP="002C23D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Ask your default server for information, without recursion, about the host </w:t>
      </w:r>
      <w:r w:rsidRPr="002C23DF">
        <w:rPr>
          <w:rFonts w:ascii="Courier New" w:eastAsia="Times New Roman" w:hAnsi="Courier New" w:cs="Courier New"/>
          <w:color w:val="000000"/>
          <w:sz w:val="20"/>
          <w:szCs w:val="20"/>
        </w:rPr>
        <w:t>www.dmoz.org</w:t>
      </w:r>
      <w:r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:rsidR="0015010F" w:rsidRPr="002C23DF" w:rsidRDefault="0015010F" w:rsidP="0015010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7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What command did you use?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8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Did your default server have the 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in its cache? How do you know?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9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)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 long did this query take? If this information was cached, please find some other host name that is not cached and do thi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 section with that other host.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(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10</w:t>
      </w:r>
      <w:r w:rsidR="002C23DF" w:rsidRPr="002C23D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Now, ask your default server this same query but </w:t>
      </w:r>
      <w:r w:rsidR="002C23DF" w:rsidRPr="002C23D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with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recursion. It should return an answer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for you. How long did this take?</w:t>
      </w:r>
    </w:p>
    <w:p w:rsidR="0015010F" w:rsidRPr="0015010F" w:rsidRDefault="0015010F" w:rsidP="0015010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(1</w:t>
      </w:r>
      <w:r w:rsidR="00303B43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) </w:t>
      </w:r>
      <w:r w:rsidR="002C23DF" w:rsidRPr="002C23DF">
        <w:rPr>
          <w:rFonts w:ascii="Times New Roman" w:eastAsia="Times New Roman" w:hAnsi="Times New Roman" w:cs="Times New Roman"/>
          <w:color w:val="000000"/>
          <w:sz w:val="24"/>
          <w:szCs w:val="24"/>
        </w:rPr>
        <w:t>Finally, ask your default server again without recursion. How long does this request take? Has the cache served its purpose?</w:t>
      </w:r>
    </w:p>
    <w:sectPr w:rsidR="0015010F" w:rsidRPr="00150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835B2"/>
    <w:multiLevelType w:val="multilevel"/>
    <w:tmpl w:val="44B68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D747F3D"/>
    <w:multiLevelType w:val="multilevel"/>
    <w:tmpl w:val="3E84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BD06B00"/>
    <w:multiLevelType w:val="multilevel"/>
    <w:tmpl w:val="4CE2F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3D54DE5"/>
    <w:multiLevelType w:val="multilevel"/>
    <w:tmpl w:val="1A186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2F6"/>
    <w:rsid w:val="00046306"/>
    <w:rsid w:val="00087F9C"/>
    <w:rsid w:val="0015010F"/>
    <w:rsid w:val="00185015"/>
    <w:rsid w:val="00271A8C"/>
    <w:rsid w:val="002916E4"/>
    <w:rsid w:val="002C23DF"/>
    <w:rsid w:val="00303B43"/>
    <w:rsid w:val="004434BC"/>
    <w:rsid w:val="00466E90"/>
    <w:rsid w:val="004D1283"/>
    <w:rsid w:val="004D3364"/>
    <w:rsid w:val="00571159"/>
    <w:rsid w:val="005F32D1"/>
    <w:rsid w:val="006558AD"/>
    <w:rsid w:val="006E451E"/>
    <w:rsid w:val="00752022"/>
    <w:rsid w:val="007577E4"/>
    <w:rsid w:val="00862243"/>
    <w:rsid w:val="00871F44"/>
    <w:rsid w:val="009152F6"/>
    <w:rsid w:val="009445FA"/>
    <w:rsid w:val="009E4B3C"/>
    <w:rsid w:val="00A75ABF"/>
    <w:rsid w:val="00B307ED"/>
    <w:rsid w:val="00B529EE"/>
    <w:rsid w:val="00C712C2"/>
    <w:rsid w:val="00F200F1"/>
    <w:rsid w:val="00F475F1"/>
    <w:rsid w:val="00F9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3D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3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23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DF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C23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23DF"/>
    <w:rPr>
      <w:i/>
      <w:iCs/>
    </w:rPr>
  </w:style>
  <w:style w:type="character" w:styleId="Strong">
    <w:name w:val="Strong"/>
    <w:basedOn w:val="DefaultParagraphFont"/>
    <w:uiPriority w:val="22"/>
    <w:qFormat/>
    <w:rsid w:val="002C23D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C23D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C23DF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23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C23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C23D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23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23DF"/>
    <w:rPr>
      <w:rFonts w:ascii="Courier New" w:eastAsia="Times New Roman" w:hAnsi="Courier New" w:cs="Courier New"/>
      <w:color w:val="000000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C23D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2C23DF"/>
    <w:rPr>
      <w:i/>
      <w:iCs/>
    </w:rPr>
  </w:style>
  <w:style w:type="character" w:styleId="Strong">
    <w:name w:val="Strong"/>
    <w:basedOn w:val="DefaultParagraphFont"/>
    <w:uiPriority w:val="22"/>
    <w:qFormat/>
    <w:rsid w:val="002C23D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476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BD01BDF2.dotm</Template>
  <TotalTime>0</TotalTime>
  <Pages>1</Pages>
  <Words>384</Words>
  <Characters>1825</Characters>
  <Application>Microsoft Office Word</Application>
  <DocSecurity>0</DocSecurity>
  <Lines>35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Kean University</Company>
  <LinksUpToDate>false</LinksUpToDate>
  <CharactersWithSpaces>2214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Jenny Li</dc:creator>
  <cp:keywords>Public</cp:keywords>
  <cp:lastModifiedBy>Oshiyemi, Olatunji</cp:lastModifiedBy>
  <cp:revision>2</cp:revision>
  <dcterms:created xsi:type="dcterms:W3CDTF">2017-12-20T19:22:00Z</dcterms:created>
  <dcterms:modified xsi:type="dcterms:W3CDTF">2017-12-20T19:22:00Z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461c5348-0695-48a3-ae6b-76b55bf87f33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